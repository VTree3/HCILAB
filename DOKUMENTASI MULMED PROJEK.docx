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9EAAA4C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[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0CEE733F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CB44F4" w:rsidRPr="00CB44F4">
              <w:rPr>
                <w:rFonts w:ascii="Arial Narrow" w:hAnsi="Arial Narrow" w:cs="Tahoma"/>
                <w:sz w:val="36"/>
              </w:rPr>
              <w:t>COMP7084001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  <w:p w14:paraId="36656A16" w14:textId="47955F9C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CB44F4" w:rsidRPr="00CB44F4">
              <w:rPr>
                <w:rFonts w:ascii="Arial Narrow" w:hAnsi="Arial Narrow" w:cs="Tahoma"/>
                <w:sz w:val="36"/>
              </w:rPr>
              <w:t>Multimedia Systems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224BED6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[Even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EF23C5">
              <w:rPr>
                <w:rFonts w:ascii="Arial" w:hAnsi="Arial" w:cs="Arial"/>
                <w:iCs/>
                <w:sz w:val="20"/>
                <w:szCs w:val="20"/>
              </w:rPr>
              <w:t>2021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EF23C5">
              <w:rPr>
                <w:rFonts w:ascii="Arial" w:hAnsi="Arial" w:cs="Arial"/>
                <w:iCs/>
                <w:sz w:val="20"/>
                <w:szCs w:val="20"/>
              </w:rPr>
              <w:t>2022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66734042" w14:textId="57E960CA" w:rsidR="009F37DD" w:rsidRPr="0036499C" w:rsidRDefault="0036499C" w:rsidP="0036499C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Logotech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1991C75A" w:rsidR="00740F48" w:rsidRPr="009F37DD" w:rsidRDefault="00AA5E66" w:rsidP="00D42ED8">
      <w:pPr>
        <w:spacing w:line="360" w:lineRule="auto"/>
        <w:ind w:left="360"/>
      </w:pPr>
      <w:r>
        <w:t xml:space="preserve">Berikut merupakan projek kami yang berencana untuk mempromosikan produk yang ada di dalam Logotech dalam bidang headset, keybooard, dan mouse. Kami menggunakan adobe animate untuk </w:t>
      </w:r>
      <w:r w:rsidR="00D42ED8">
        <w:t xml:space="preserve">membuat projek kami. </w:t>
      </w:r>
    </w:p>
    <w:p w14:paraId="12AE8008" w14:textId="7D0FB5A2" w:rsidR="009F37DD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5EB7F0AD" w14:textId="5D6E739D" w:rsidR="00D42ED8" w:rsidRDefault="00D42ED8" w:rsidP="00D42ED8">
      <w:pPr>
        <w:pStyle w:val="Style1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42E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531907" wp14:editId="3B4EE9DC">
            <wp:extent cx="6280785" cy="3545840"/>
            <wp:effectExtent l="0" t="0" r="571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2DF1" w14:textId="4123B29F" w:rsidR="00D42ED8" w:rsidRDefault="00D42ED8" w:rsidP="00D42ED8">
      <w:pPr>
        <w:pStyle w:val="Style1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merupakan Opening scene kami. </w:t>
      </w:r>
    </w:p>
    <w:p w14:paraId="118846D2" w14:textId="3C1CE157" w:rsidR="00D42ED8" w:rsidRDefault="00D42ED8" w:rsidP="00D42ED8">
      <w:pPr>
        <w:pStyle w:val="Style1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2E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3885A0" wp14:editId="0E10F893">
            <wp:extent cx="6280785" cy="3539490"/>
            <wp:effectExtent l="0" t="0" r="5715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9A73" w14:textId="4C97A07F" w:rsidR="00D42ED8" w:rsidRDefault="00D42ED8" w:rsidP="00D42ED8">
      <w:pPr>
        <w:pStyle w:val="Style1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Berikut merupakan home screen kami dengan video untuk mepresentasikan produk best seller. </w:t>
      </w:r>
    </w:p>
    <w:p w14:paraId="6FF4FC34" w14:textId="79179197" w:rsidR="00D42ED8" w:rsidRDefault="00D42ED8" w:rsidP="00D42ED8">
      <w:pPr>
        <w:pStyle w:val="Style1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2E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F42CA" wp14:editId="04562D61">
            <wp:extent cx="6280785" cy="2925445"/>
            <wp:effectExtent l="0" t="0" r="5715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A73F" w14:textId="77777777" w:rsidR="00AB1351" w:rsidRDefault="00D42ED8" w:rsidP="00D42ED8">
      <w:pPr>
        <w:pStyle w:val="Style1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merupakan loading screen</w:t>
      </w:r>
    </w:p>
    <w:p w14:paraId="18394645" w14:textId="2C326CBA" w:rsidR="00D42ED8" w:rsidRDefault="00AB1351" w:rsidP="00D42ED8">
      <w:pPr>
        <w:pStyle w:val="Style1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13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FE03B" wp14:editId="2D4431AC">
            <wp:extent cx="6280785" cy="3246120"/>
            <wp:effectExtent l="0" t="0" r="5715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E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1DBDC" w14:textId="3B4B6C06" w:rsidR="00AB1351" w:rsidRDefault="00AB1351" w:rsidP="00D42ED8">
      <w:pPr>
        <w:pStyle w:val="Style1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merupakan menu produk yang dapat dipencet satu per satu</w:t>
      </w:r>
    </w:p>
    <w:p w14:paraId="5FF414F5" w14:textId="577BE2EB" w:rsidR="00AB1351" w:rsidRDefault="00AB1351" w:rsidP="00AB1351">
      <w:pPr>
        <w:pStyle w:val="Style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135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0A7529" wp14:editId="7FB8CFC3">
            <wp:extent cx="6280785" cy="3642995"/>
            <wp:effectExtent l="0" t="0" r="571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Ini merupakan screen pada saat memencet ke menu mouse</w:t>
      </w:r>
    </w:p>
    <w:p w14:paraId="46BD28D0" w14:textId="74BA3CA4" w:rsidR="00AB1351" w:rsidRDefault="00687FA6" w:rsidP="00AB1351">
      <w:pPr>
        <w:pStyle w:val="Style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F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B54329" wp14:editId="413BEA3A">
            <wp:extent cx="6280785" cy="3622675"/>
            <wp:effectExtent l="0" t="0" r="5715" b="0"/>
            <wp:docPr id="11" name="Picture 11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, keyboa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1BC6" w14:textId="046020E5" w:rsidR="00AB1351" w:rsidRDefault="00687FA6" w:rsidP="00AB1351">
      <w:pPr>
        <w:pStyle w:val="Style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merupakan menu keyboard</w:t>
      </w:r>
    </w:p>
    <w:p w14:paraId="7E7B69ED" w14:textId="33B25160" w:rsidR="00AB1351" w:rsidRDefault="00687FA6" w:rsidP="00AB1351">
      <w:pPr>
        <w:pStyle w:val="Style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F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49866A" wp14:editId="4B05BD62">
            <wp:extent cx="6280785" cy="3401060"/>
            <wp:effectExtent l="0" t="0" r="5715" b="889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72A" w14:textId="111BB3F4" w:rsidR="00687FA6" w:rsidRDefault="00687FA6" w:rsidP="00AB1351">
      <w:pPr>
        <w:pStyle w:val="Style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merupakan menu untuk menampilkan headset yang ada</w:t>
      </w:r>
    </w:p>
    <w:p w14:paraId="6ED36484" w14:textId="71BD2EF6" w:rsidR="00687FA6" w:rsidRDefault="00687FA6" w:rsidP="00AB1351">
      <w:pPr>
        <w:pStyle w:val="Style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F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E453B5" wp14:editId="252AB061">
            <wp:extent cx="6280785" cy="4357370"/>
            <wp:effectExtent l="0" t="0" r="5715" b="508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D48" w14:textId="5B5D2271" w:rsidR="00687FA6" w:rsidRPr="00D42ED8" w:rsidRDefault="00687FA6" w:rsidP="00AB1351">
      <w:pPr>
        <w:pStyle w:val="Style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merupakan ending screen dengan Play dan Pause yang berisikan musik dan Logotech. 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3FDD20CA" w14:textId="29D89982" w:rsidR="00842715" w:rsidRPr="00682E72" w:rsidRDefault="0004380C" w:rsidP="00141764">
      <w:pPr>
        <w:pStyle w:val="ListParagraph"/>
        <w:numPr>
          <w:ilvl w:val="0"/>
          <w:numId w:val="21"/>
        </w:numPr>
        <w:spacing w:line="360" w:lineRule="auto"/>
      </w:pPr>
      <w:hyperlink r:id="rId17" w:history="1">
        <w:r w:rsidR="0036499C" w:rsidRPr="00802664">
          <w:rPr>
            <w:rStyle w:val="Hyperlink"/>
          </w:rPr>
          <w:t>https://logos-world.net/logitech-logo</w:t>
        </w:r>
      </w:hyperlink>
      <w:r w:rsidR="0036499C">
        <w:t xml:space="preserve"> </w:t>
      </w:r>
    </w:p>
    <w:p w14:paraId="181DA48F" w14:textId="6A3F4D9D" w:rsidR="002F11B8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18" w:history="1">
        <w:r w:rsidR="005249F7" w:rsidRPr="008A46F1">
          <w:rPr>
            <w:rStyle w:val="Hyperlink"/>
          </w:rPr>
          <w:t>https://www.youtube.com/watch?v=8HCex4usfsk</w:t>
        </w:r>
      </w:hyperlink>
      <w:r w:rsidR="005249F7">
        <w:t xml:space="preserve"> </w:t>
      </w:r>
    </w:p>
    <w:p w14:paraId="489437F1" w14:textId="6D5E4D38" w:rsidR="00557396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19" w:history="1">
        <w:r w:rsidR="00557396" w:rsidRPr="008A46F1">
          <w:rPr>
            <w:rStyle w:val="Hyperlink"/>
          </w:rPr>
          <w:t>https://www.logitechg.com/en-us/products/gaming-mice/g502-hero-gaming-mouse.910-005469.html</w:t>
        </w:r>
      </w:hyperlink>
    </w:p>
    <w:p w14:paraId="7E457D25" w14:textId="355E58ED" w:rsidR="00557396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20" w:history="1">
        <w:r w:rsidR="00557396" w:rsidRPr="008A46F1">
          <w:rPr>
            <w:rStyle w:val="Hyperlink"/>
          </w:rPr>
          <w:t>https://www.logitech.com/id-id/products/mice/m331-silent-plus-mouse.910-004944.html</w:t>
        </w:r>
      </w:hyperlink>
    </w:p>
    <w:p w14:paraId="657345DD" w14:textId="4589205B" w:rsidR="00557396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21" w:history="1">
        <w:r w:rsidR="00557396" w:rsidRPr="008A46F1">
          <w:rPr>
            <w:rStyle w:val="Hyperlink"/>
          </w:rPr>
          <w:t>https://www.logitechg.com/in-id/products/gaming-keyboards/g213-rgb-gaming-keyboard.html</w:t>
        </w:r>
      </w:hyperlink>
    </w:p>
    <w:p w14:paraId="766DFC7C" w14:textId="4DB3B307" w:rsidR="00557396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22" w:history="1">
        <w:r w:rsidR="00557396" w:rsidRPr="008A46F1">
          <w:rPr>
            <w:rStyle w:val="Hyperlink"/>
          </w:rPr>
          <w:t>https://www.logitechg.com/in-id/products/gaming-audio/g633s-7-1-surround-sound-gaming-headset.html</w:t>
        </w:r>
      </w:hyperlink>
    </w:p>
    <w:p w14:paraId="5B594428" w14:textId="574CB600" w:rsidR="00557396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23" w:history="1">
        <w:r w:rsidR="00557396" w:rsidRPr="008A46F1">
          <w:rPr>
            <w:rStyle w:val="Hyperlink"/>
          </w:rPr>
          <w:t>https://www.logitechg.com/en-us/products/gaming-mice/g502-hero-gaming-mouse.910-005469.html</w:t>
        </w:r>
      </w:hyperlink>
    </w:p>
    <w:p w14:paraId="0482F8F6" w14:textId="116DAF60" w:rsidR="0059650C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24" w:history="1">
        <w:r w:rsidR="0059650C" w:rsidRPr="003D171C">
          <w:rPr>
            <w:rStyle w:val="Hyperlink"/>
          </w:rPr>
          <w:t>https://resource.logitechg.com/d_transparent.gif/content/dam/gaming/en/products/refreshed-g203/g203-hero.png</w:t>
        </w:r>
      </w:hyperlink>
      <w:r w:rsidR="0059650C">
        <w:t xml:space="preserve"> </w:t>
      </w:r>
    </w:p>
    <w:p w14:paraId="37EDBE2E" w14:textId="460A3D48" w:rsidR="00E27B20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25" w:history="1">
        <w:r w:rsidR="00E27B20" w:rsidRPr="00DD5863">
          <w:rPr>
            <w:rStyle w:val="Hyperlink"/>
          </w:rPr>
          <w:t>https://www.jakartanotebook.com/images/products/40/67/7435/2/logitech-wired-mouse-b100-black-3.jpg</w:t>
        </w:r>
      </w:hyperlink>
      <w:r w:rsidR="00E27B20">
        <w:t xml:space="preserve"> </w:t>
      </w:r>
    </w:p>
    <w:p w14:paraId="1F6F055D" w14:textId="1418BF69" w:rsidR="00E27B20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26" w:history="1">
        <w:r w:rsidR="00E27B20" w:rsidRPr="00DD5863">
          <w:rPr>
            <w:rStyle w:val="Hyperlink"/>
          </w:rPr>
          <w:t>https://www.youtube.com/watch?v=0iUpSQPLA1g</w:t>
        </w:r>
      </w:hyperlink>
      <w:r w:rsidR="00E27B20">
        <w:t xml:space="preserve"> </w:t>
      </w:r>
    </w:p>
    <w:p w14:paraId="1473D4F2" w14:textId="0E4AF222" w:rsidR="00E27B20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27" w:history="1">
        <w:r w:rsidR="001E638C" w:rsidRPr="00DD5863">
          <w:rPr>
            <w:rStyle w:val="Hyperlink"/>
          </w:rPr>
          <w:t>https://www.logitechg.com/in-id/products/gaming-keyboards/pro-x-gaming-keyboard.html</w:t>
        </w:r>
      </w:hyperlink>
      <w:r w:rsidR="001E638C">
        <w:t xml:space="preserve"> </w:t>
      </w:r>
    </w:p>
    <w:p w14:paraId="6C37BAC5" w14:textId="0F2C2EC4" w:rsidR="00D8461A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28" w:history="1">
        <w:r w:rsidR="00D8461A" w:rsidRPr="00DD5863">
          <w:rPr>
            <w:rStyle w:val="Hyperlink"/>
          </w:rPr>
          <w:t>https://www.logitech.com/id-id/products/keyboards/k120-usb-standard-computer.html</w:t>
        </w:r>
      </w:hyperlink>
      <w:r w:rsidR="00D8461A">
        <w:t xml:space="preserve"> </w:t>
      </w:r>
    </w:p>
    <w:p w14:paraId="2D0AC3BC" w14:textId="496AB295" w:rsidR="00384452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29" w:history="1">
        <w:r w:rsidR="00384452" w:rsidRPr="00DD5863">
          <w:rPr>
            <w:rStyle w:val="Hyperlink"/>
          </w:rPr>
          <w:t>https://imgbin.com/png/zsbfFyYq/microphone-logitech-g231-prodigy-headset-headphones-png</w:t>
        </w:r>
      </w:hyperlink>
      <w:r w:rsidR="00384452">
        <w:t xml:space="preserve"> </w:t>
      </w:r>
    </w:p>
    <w:p w14:paraId="1D51D3B3" w14:textId="4262C13D" w:rsidR="0038216F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30" w:history="1">
        <w:r w:rsidR="0038216F" w:rsidRPr="00DD5863">
          <w:rPr>
            <w:rStyle w:val="Hyperlink"/>
          </w:rPr>
          <w:t>https://www.logitech.com/id-id/products/headsets/h110-wired-headset.html</w:t>
        </w:r>
      </w:hyperlink>
    </w:p>
    <w:p w14:paraId="40861FEE" w14:textId="7D99F583" w:rsidR="0038216F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31" w:history="1">
        <w:r w:rsidR="0038216F" w:rsidRPr="00DD5863">
          <w:rPr>
            <w:rStyle w:val="Hyperlink"/>
          </w:rPr>
          <w:t>https://www.google.com/url?sa=i&amp;url=https%3A%2F%2Fwww.logitech.com%2Fid-id%2Fproducts%2Fheadsets%2Fh370-usb-noise-cancelling-business.html&amp;psig=AOvVaw1FcaCn-3cjIr0BjGUolEOi&amp;ust=1653554121281000&amp;source=images&amp;cd=vfe&amp;ved=0CAoQjhxqFwoTCNiDzaef-vcCFQAAAAAdAAAAABAR</w:t>
        </w:r>
      </w:hyperlink>
    </w:p>
    <w:p w14:paraId="7ACFB8EF" w14:textId="61437CFA" w:rsidR="0038216F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32" w:history="1">
        <w:r w:rsidR="0038216F" w:rsidRPr="00DD5863">
          <w:rPr>
            <w:rStyle w:val="Hyperlink"/>
          </w:rPr>
          <w:t>https://www.logitech.com/id-id/products/headsets/h390-usb-headset.981-000485.html</w:t>
        </w:r>
      </w:hyperlink>
    </w:p>
    <w:p w14:paraId="480CE345" w14:textId="46FD8EA0" w:rsidR="0038216F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33" w:history="1">
        <w:r w:rsidR="0038216F" w:rsidRPr="00DD5863">
          <w:rPr>
            <w:rStyle w:val="Hyperlink"/>
          </w:rPr>
          <w:t>https://www.google.com/url?sa=i&amp;url=https%3A%2F%2Fwww.logitech.com%2Fen-roeu%2Fproducts%2Fheadsets%2Fh570e-usb-noise-cancelling.html&amp;psig=AOvVaw1FcaCn-3cjIr0BjGUolEOi&amp;ust=1653554121281000&amp;source=images&amp;cd=vfe&amp;ved=0CAoQjhxqGAoTCNiDzaef-vcCFQAAAAAdAAAAABClAQ</w:t>
        </w:r>
      </w:hyperlink>
    </w:p>
    <w:p w14:paraId="5B2AE794" w14:textId="2AD609A1" w:rsidR="0038216F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34" w:history="1">
        <w:r w:rsidR="00783960" w:rsidRPr="00DD5863">
          <w:rPr>
            <w:rStyle w:val="Hyperlink"/>
          </w:rPr>
          <w:t>https://www.google.com/url?sa=i&amp;url=https%3A%2F%2Fwww.logitech.com%2Fid-id%2Fproducts%2Fheadsets%2Fh370-usb-noise-cancelling-business.html&amp;psig=AOvVaw1FcaCn-</w:t>
        </w:r>
        <w:r w:rsidR="00783960" w:rsidRPr="00DD5863">
          <w:rPr>
            <w:rStyle w:val="Hyperlink"/>
          </w:rPr>
          <w:lastRenderedPageBreak/>
          <w:t>3cjIr0BjGUolEOi&amp;ust=1653554121281000&amp;source=images&amp;cd=vfe&amp;ved=0CAoQjhxqGAoTCNiDzaef-vcCFQAAAAAdAAAAABC8AQ</w:t>
        </w:r>
      </w:hyperlink>
      <w:r w:rsidR="00783960">
        <w:t xml:space="preserve"> </w:t>
      </w:r>
    </w:p>
    <w:p w14:paraId="703C3B6E" w14:textId="4E4DF07F" w:rsidR="00783960" w:rsidRDefault="0004380C" w:rsidP="002F11B8">
      <w:pPr>
        <w:pStyle w:val="ListParagraph"/>
        <w:numPr>
          <w:ilvl w:val="0"/>
          <w:numId w:val="21"/>
        </w:numPr>
        <w:spacing w:line="360" w:lineRule="auto"/>
      </w:pPr>
      <w:hyperlink r:id="rId35" w:history="1">
        <w:r w:rsidR="00783960" w:rsidRPr="00DD5863">
          <w:rPr>
            <w:rStyle w:val="Hyperlink"/>
          </w:rPr>
          <w:t>https://www.google.com/url?sa=i&amp;url=https%3A%2F%2Fwww.logitech.com%2Fen-roeu%2Fproducts%2Fheadsets%2Fh650e-business-noise-cancelling.html&amp;psig=AOvVaw1FcaCn-3cjIr0BjGUolEOi&amp;ust=1653554121281000&amp;source=images&amp;cd=vfe&amp;ved=0CAkQjRxqGAoTCNiDzaef-vcCFQAAAAAdAAAAABDEAQ</w:t>
        </w:r>
      </w:hyperlink>
      <w:r w:rsidR="00783960">
        <w:t xml:space="preserve"> 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509A211D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4410F0">
        <w:t>2401959194</w:t>
      </w:r>
      <w:r>
        <w:t>&gt; – &lt;</w:t>
      </w:r>
      <w:r w:rsidR="004410F0">
        <w:t>Imanuel Tio</w:t>
      </w:r>
      <w:r>
        <w:t>&gt;</w:t>
      </w:r>
    </w:p>
    <w:p w14:paraId="4DC65843" w14:textId="2300FD40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4410F0" w:rsidRPr="004410F0">
        <w:t>2440012352</w:t>
      </w:r>
      <w:r>
        <w:t>&gt; – &lt;</w:t>
      </w:r>
      <w:r w:rsidR="004410F0">
        <w:t>Albert Silva</w:t>
      </w:r>
      <w:r>
        <w:t>&gt;</w:t>
      </w:r>
    </w:p>
    <w:p w14:paraId="040070FD" w14:textId="239CCBF2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4410F0" w:rsidRPr="004410F0">
        <w:t>2440011532</w:t>
      </w:r>
      <w:r>
        <w:t>&gt; – &lt;</w:t>
      </w:r>
      <w:r w:rsidR="004410F0">
        <w:t>Elvis Susanto</w:t>
      </w:r>
      <w:r>
        <w:t>&gt;</w:t>
      </w:r>
    </w:p>
    <w:p w14:paraId="26DF70A3" w14:textId="33A469C2" w:rsidR="00842715" w:rsidRPr="00682E72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</w:t>
      </w:r>
      <w:r w:rsidR="008660BF" w:rsidRPr="008660BF">
        <w:t>2440030456</w:t>
      </w:r>
      <w:r>
        <w:t>&gt; – &lt;</w:t>
      </w:r>
      <w:r w:rsidR="008660BF">
        <w:t>Vetri Marvel Budiman</w:t>
      </w:r>
      <w:r>
        <w:t>&gt;</w:t>
      </w:r>
    </w:p>
    <w:sectPr w:rsidR="00842715" w:rsidRPr="00682E72" w:rsidSect="00DF2179">
      <w:headerReference w:type="default" r:id="rId36"/>
      <w:footerReference w:type="default" r:id="rId37"/>
      <w:headerReference w:type="first" r:id="rId38"/>
      <w:footerReference w:type="first" r:id="rId3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DA50" w14:textId="77777777" w:rsidR="0004380C" w:rsidRDefault="0004380C" w:rsidP="00273E4A">
      <w:r>
        <w:separator/>
      </w:r>
    </w:p>
  </w:endnote>
  <w:endnote w:type="continuationSeparator" w:id="0">
    <w:p w14:paraId="20D6C159" w14:textId="77777777" w:rsidR="0004380C" w:rsidRDefault="0004380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3B7C3" w14:textId="77777777" w:rsidR="0004380C" w:rsidRDefault="0004380C" w:rsidP="00273E4A">
      <w:r>
        <w:separator/>
      </w:r>
    </w:p>
  </w:footnote>
  <w:footnote w:type="continuationSeparator" w:id="0">
    <w:p w14:paraId="508F8BF7" w14:textId="77777777" w:rsidR="0004380C" w:rsidRDefault="0004380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714988">
    <w:abstractNumId w:val="2"/>
  </w:num>
  <w:num w:numId="2" w16cid:durableId="2015254332">
    <w:abstractNumId w:val="10"/>
  </w:num>
  <w:num w:numId="3" w16cid:durableId="1177304332">
    <w:abstractNumId w:val="13"/>
  </w:num>
  <w:num w:numId="4" w16cid:durableId="325090743">
    <w:abstractNumId w:val="11"/>
  </w:num>
  <w:num w:numId="5" w16cid:durableId="1230071158">
    <w:abstractNumId w:val="18"/>
  </w:num>
  <w:num w:numId="6" w16cid:durableId="481433672">
    <w:abstractNumId w:val="12"/>
  </w:num>
  <w:num w:numId="7" w16cid:durableId="1928536776">
    <w:abstractNumId w:val="19"/>
  </w:num>
  <w:num w:numId="8" w16cid:durableId="738278">
    <w:abstractNumId w:val="0"/>
  </w:num>
  <w:num w:numId="9" w16cid:durableId="189338522">
    <w:abstractNumId w:val="4"/>
  </w:num>
  <w:num w:numId="10" w16cid:durableId="73875080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4858253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64654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898675">
    <w:abstractNumId w:val="15"/>
  </w:num>
  <w:num w:numId="14" w16cid:durableId="1840077730">
    <w:abstractNumId w:val="6"/>
  </w:num>
  <w:num w:numId="15" w16cid:durableId="1815098588">
    <w:abstractNumId w:val="3"/>
  </w:num>
  <w:num w:numId="16" w16cid:durableId="1918897818">
    <w:abstractNumId w:val="17"/>
  </w:num>
  <w:num w:numId="17" w16cid:durableId="268632682">
    <w:abstractNumId w:val="1"/>
  </w:num>
  <w:num w:numId="18" w16cid:durableId="221409791">
    <w:abstractNumId w:val="14"/>
  </w:num>
  <w:num w:numId="19" w16cid:durableId="768547298">
    <w:abstractNumId w:val="5"/>
  </w:num>
  <w:num w:numId="20" w16cid:durableId="1239827416">
    <w:abstractNumId w:val="16"/>
  </w:num>
  <w:num w:numId="21" w16cid:durableId="877932323">
    <w:abstractNumId w:val="9"/>
  </w:num>
  <w:num w:numId="22" w16cid:durableId="267929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4380C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0118"/>
    <w:rsid w:val="000927A0"/>
    <w:rsid w:val="00096E2D"/>
    <w:rsid w:val="000A09AC"/>
    <w:rsid w:val="000A0C90"/>
    <w:rsid w:val="000A23D8"/>
    <w:rsid w:val="000A3F41"/>
    <w:rsid w:val="000B0352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4F61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638C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499C"/>
    <w:rsid w:val="0036669F"/>
    <w:rsid w:val="00366844"/>
    <w:rsid w:val="003717D0"/>
    <w:rsid w:val="00372267"/>
    <w:rsid w:val="0037553B"/>
    <w:rsid w:val="003772D1"/>
    <w:rsid w:val="003817D9"/>
    <w:rsid w:val="0038216F"/>
    <w:rsid w:val="0038376D"/>
    <w:rsid w:val="003840E1"/>
    <w:rsid w:val="00384452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0F0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857B6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249F7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57396"/>
    <w:rsid w:val="0056256C"/>
    <w:rsid w:val="00571B72"/>
    <w:rsid w:val="005751E4"/>
    <w:rsid w:val="00582417"/>
    <w:rsid w:val="00582E4C"/>
    <w:rsid w:val="0059214E"/>
    <w:rsid w:val="0059267F"/>
    <w:rsid w:val="0059650C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114B0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87FA6"/>
    <w:rsid w:val="00695DD8"/>
    <w:rsid w:val="006A603D"/>
    <w:rsid w:val="006B19E8"/>
    <w:rsid w:val="006B271E"/>
    <w:rsid w:val="006C4943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3960"/>
    <w:rsid w:val="00787247"/>
    <w:rsid w:val="007955AD"/>
    <w:rsid w:val="0079595C"/>
    <w:rsid w:val="007A3C87"/>
    <w:rsid w:val="007A461F"/>
    <w:rsid w:val="007A4BA4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60BF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A5E66"/>
    <w:rsid w:val="00AB0E0A"/>
    <w:rsid w:val="00AB1351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0CA"/>
    <w:rsid w:val="00B948DA"/>
    <w:rsid w:val="00B950E4"/>
    <w:rsid w:val="00B95A22"/>
    <w:rsid w:val="00B9609E"/>
    <w:rsid w:val="00BB24F6"/>
    <w:rsid w:val="00BB69C2"/>
    <w:rsid w:val="00BC1B46"/>
    <w:rsid w:val="00BC1E68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44F4"/>
    <w:rsid w:val="00CB6F3A"/>
    <w:rsid w:val="00CB736B"/>
    <w:rsid w:val="00CC3EDF"/>
    <w:rsid w:val="00CC4EC5"/>
    <w:rsid w:val="00CD64BC"/>
    <w:rsid w:val="00CD6830"/>
    <w:rsid w:val="00CE0B4A"/>
    <w:rsid w:val="00CE1E67"/>
    <w:rsid w:val="00CF0DF4"/>
    <w:rsid w:val="00CF11B0"/>
    <w:rsid w:val="00D04084"/>
    <w:rsid w:val="00D04D11"/>
    <w:rsid w:val="00D166C1"/>
    <w:rsid w:val="00D22C95"/>
    <w:rsid w:val="00D30822"/>
    <w:rsid w:val="00D3685C"/>
    <w:rsid w:val="00D37E0D"/>
    <w:rsid w:val="00D42ED8"/>
    <w:rsid w:val="00D47401"/>
    <w:rsid w:val="00D47C75"/>
    <w:rsid w:val="00D51876"/>
    <w:rsid w:val="00D60A6D"/>
    <w:rsid w:val="00D618C3"/>
    <w:rsid w:val="00D67DFC"/>
    <w:rsid w:val="00D71B0A"/>
    <w:rsid w:val="00D756D4"/>
    <w:rsid w:val="00D8461A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27B20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EF23C5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72A6D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36499C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99C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8HCex4usfsk" TargetMode="External"/><Relationship Id="rId26" Type="http://schemas.openxmlformats.org/officeDocument/2006/relationships/hyperlink" Target="https://www.youtube.com/watch?v=0iUpSQPLA1g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logitechg.com/in-id/products/gaming-keyboards/g213-rgb-gaming-keyboard.html" TargetMode="External"/><Relationship Id="rId34" Type="http://schemas.openxmlformats.org/officeDocument/2006/relationships/hyperlink" Target="https://www.google.com/url?sa=i&amp;url=https%3A%2F%2Fwww.logitech.com%2Fid-id%2Fproducts%2Fheadsets%2Fh370-usb-noise-cancelling-business.html&amp;psig=AOvVaw1FcaCn-3cjIr0BjGUolEOi&amp;ust=1653554121281000&amp;source=images&amp;cd=vfe&amp;ved=0CAoQjhxqGAoTCNiDzaef-vcCFQAAAAAdAAAAABC8AQ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logitech.com/id-id/products/mice/m331-silent-plus-mouse.910-004944.html" TargetMode="External"/><Relationship Id="rId29" Type="http://schemas.openxmlformats.org/officeDocument/2006/relationships/hyperlink" Target="https://imgbin.com/png/zsbfFyYq/microphone-logitech-g231-prodigy-headset-headphones-pn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esource.logitechg.com/d_transparent.gif/content/dam/gaming/en/products/refreshed-g203/g203-hero.png" TargetMode="External"/><Relationship Id="rId32" Type="http://schemas.openxmlformats.org/officeDocument/2006/relationships/hyperlink" Target="https://www.logitech.com/id-id/products/headsets/h390-usb-headset.981-000485.html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logitechg.com/en-us/products/gaming-mice/g502-hero-gaming-mouse.910-005469.html" TargetMode="External"/><Relationship Id="rId28" Type="http://schemas.openxmlformats.org/officeDocument/2006/relationships/hyperlink" Target="https://www.logitech.com/id-id/products/keyboards/k120-usb-standard-computer.html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logitechg.com/en-us/products/gaming-mice/g502-hero-gaming-mouse.910-005469.html" TargetMode="External"/><Relationship Id="rId31" Type="http://schemas.openxmlformats.org/officeDocument/2006/relationships/hyperlink" Target="https://www.google.com/url?sa=i&amp;url=https%3A%2F%2Fwww.logitech.com%2Fid-id%2Fproducts%2Fheadsets%2Fh370-usb-noise-cancelling-business.html&amp;psig=AOvVaw1FcaCn-3cjIr0BjGUolEOi&amp;ust=1653554121281000&amp;source=images&amp;cd=vfe&amp;ved=0CAoQjhxqFwoTCNiDzaef-vcCFQAAAAAdAAAAAB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logitechg.com/in-id/products/gaming-audio/g633s-7-1-surround-sound-gaming-headset.html" TargetMode="External"/><Relationship Id="rId27" Type="http://schemas.openxmlformats.org/officeDocument/2006/relationships/hyperlink" Target="https://www.logitechg.com/in-id/products/gaming-keyboards/pro-x-gaming-keyboard.html" TargetMode="External"/><Relationship Id="rId30" Type="http://schemas.openxmlformats.org/officeDocument/2006/relationships/hyperlink" Target="https://www.logitech.com/id-id/products/headsets/h110-wired-headset.html" TargetMode="External"/><Relationship Id="rId35" Type="http://schemas.openxmlformats.org/officeDocument/2006/relationships/hyperlink" Target="https://www.google.com/url?sa=i&amp;url=https%3A%2F%2Fwww.logitech.com%2Fen-roeu%2Fproducts%2Fheadsets%2Fh650e-business-noise-cancelling.html&amp;psig=AOvVaw1FcaCn-3cjIr0BjGUolEOi&amp;ust=1653554121281000&amp;source=images&amp;cd=vfe&amp;ved=0CAkQjRxqGAoTCNiDzaef-vcCFQAAAAAdAAAAABDEAQ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logos-world.net/logitech-logo" TargetMode="External"/><Relationship Id="rId25" Type="http://schemas.openxmlformats.org/officeDocument/2006/relationships/hyperlink" Target="https://www.jakartanotebook.com/images/products/40/67/7435/2/logitech-wired-mouse-b100-black-3.jpg" TargetMode="External"/><Relationship Id="rId33" Type="http://schemas.openxmlformats.org/officeDocument/2006/relationships/hyperlink" Target="https://www.google.com/url?sa=i&amp;url=https%3A%2F%2Fwww.logitech.com%2Fen-roeu%2Fproducts%2Fheadsets%2Fh570e-usb-noise-cancelling.html&amp;psig=AOvVaw1FcaCn-3cjIr0BjGUolEOi&amp;ust=1653554121281000&amp;source=images&amp;cd=vfe&amp;ved=0CAoQjhxqGAoTCNiDzaef-vcCFQAAAAAdAAAAABClAQ" TargetMode="External"/><Relationship Id="rId3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467</TotalTime>
  <Pages>7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Imanuel Tio</cp:lastModifiedBy>
  <cp:revision>354</cp:revision>
  <dcterms:created xsi:type="dcterms:W3CDTF">2017-10-20T05:51:00Z</dcterms:created>
  <dcterms:modified xsi:type="dcterms:W3CDTF">2022-05-31T09:11:00Z</dcterms:modified>
</cp:coreProperties>
</file>